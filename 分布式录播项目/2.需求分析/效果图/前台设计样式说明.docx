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6CF" w:rsidRPr="00440CCC" w:rsidRDefault="0038099D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PersonalInformation</w:t>
      </w:r>
      <w:r w:rsidRPr="0038099D">
        <w:rPr>
          <w:rFonts w:ascii="微软雅黑" w:eastAsia="微软雅黑" w:hAnsi="微软雅黑"/>
        </w:rPr>
        <w:t>information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联系信息"/>
      </w:tblPr>
      <w:tblGrid>
        <w:gridCol w:w="9066"/>
        <w:gridCol w:w="6"/>
      </w:tblGrid>
      <w:tr w:rsidR="00F956CF" w:rsidRPr="00440CCC" w:rsidTr="00A96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4997" w:type="pct"/>
          </w:tcPr>
          <w:p w:rsidR="00F956CF" w:rsidRPr="00440CCC" w:rsidRDefault="00F956CF">
            <w:pPr>
              <w:rPr>
                <w:rFonts w:ascii="微软雅黑" w:hAnsi="微软雅黑"/>
              </w:rPr>
            </w:pPr>
          </w:p>
        </w:tc>
        <w:tc>
          <w:tcPr>
            <w:tcW w:w="3" w:type="pct"/>
          </w:tcPr>
          <w:p w:rsidR="00F956CF" w:rsidRPr="00440CCC" w:rsidRDefault="00F956CF">
            <w:pPr>
              <w:rPr>
                <w:rFonts w:ascii="微软雅黑" w:hAnsi="微软雅黑"/>
              </w:rPr>
            </w:pPr>
          </w:p>
        </w:tc>
      </w:tr>
      <w:tr w:rsidR="00F956CF" w:rsidRPr="00440CCC" w:rsidTr="00A965F2">
        <w:tc>
          <w:tcPr>
            <w:tcW w:w="4997" w:type="pct"/>
          </w:tcPr>
          <w:p w:rsidR="00893E90" w:rsidRPr="00440CCC" w:rsidRDefault="00A603AE" w:rsidP="00893E90">
            <w:pPr>
              <w:pStyle w:val="a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元素截图</w:t>
            </w:r>
          </w:p>
          <w:tbl>
            <w:tblPr>
              <w:tblStyle w:val="ab"/>
              <w:tblW w:w="9082" w:type="dxa"/>
              <w:tblLook w:val="04A0" w:firstRow="1" w:lastRow="0" w:firstColumn="1" w:lastColumn="0" w:noHBand="0" w:noVBand="1"/>
              <w:tblDescription w:val="经验"/>
            </w:tblPr>
            <w:tblGrid>
              <w:gridCol w:w="5707"/>
              <w:gridCol w:w="11"/>
              <w:gridCol w:w="3364"/>
            </w:tblGrid>
            <w:tr w:rsidR="008A1D87" w:rsidRPr="00440CCC" w:rsidTr="006A20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58"/>
              </w:trPr>
              <w:tc>
                <w:tcPr>
                  <w:tcW w:w="1349" w:type="pct"/>
                </w:tcPr>
                <w:p w:rsidR="00893E90" w:rsidRPr="00440CCC" w:rsidRDefault="00893E90" w:rsidP="00893E90">
                  <w:pPr>
                    <w:spacing w:line="240" w:lineRule="auto"/>
                    <w:rPr>
                      <w:rFonts w:ascii="微软雅黑" w:hAnsi="微软雅黑"/>
                    </w:rPr>
                  </w:pPr>
                </w:p>
              </w:tc>
              <w:tc>
                <w:tcPr>
                  <w:tcW w:w="11" w:type="pct"/>
                </w:tcPr>
                <w:p w:rsidR="00893E90" w:rsidRPr="00440CCC" w:rsidRDefault="00893E90" w:rsidP="00893E90">
                  <w:pPr>
                    <w:rPr>
                      <w:rFonts w:ascii="微软雅黑" w:hAnsi="微软雅黑"/>
                    </w:rPr>
                  </w:pPr>
                </w:p>
              </w:tc>
              <w:tc>
                <w:tcPr>
                  <w:tcW w:w="3640" w:type="pct"/>
                </w:tcPr>
                <w:p w:rsidR="00893E90" w:rsidRPr="00440CCC" w:rsidRDefault="00893E90" w:rsidP="00893E90">
                  <w:pPr>
                    <w:spacing w:line="240" w:lineRule="auto"/>
                    <w:rPr>
                      <w:rFonts w:ascii="微软雅黑" w:hAnsi="微软雅黑"/>
                    </w:rPr>
                  </w:pPr>
                </w:p>
              </w:tc>
            </w:tr>
            <w:tr w:rsidR="008A1D87" w:rsidRPr="00440CCC" w:rsidTr="00A965F2">
              <w:tc>
                <w:tcPr>
                  <w:tcW w:w="1349" w:type="pct"/>
                  <w:tcBorders>
                    <w:bottom w:val="single" w:sz="4" w:space="0" w:color="BFBFBF" w:themeColor="background1" w:themeShade="BF"/>
                    <w:right w:val="single" w:sz="4" w:space="0" w:color="BFBFBF"/>
                  </w:tcBorders>
                </w:tcPr>
                <w:p w:rsidR="00184597" w:rsidRPr="00184597" w:rsidRDefault="006A20CA" w:rsidP="00A603AE">
                  <w:r w:rsidRPr="006A20CA">
                    <w:rPr>
                      <w:noProof/>
                    </w:rPr>
                    <w:drawing>
                      <wp:inline distT="0" distB="0" distL="0" distR="0" wp14:anchorId="3D9BE6D0" wp14:editId="20F281B8">
                        <wp:extent cx="981382" cy="1506931"/>
                        <wp:effectExtent l="0" t="0" r="9525" b="0"/>
                        <wp:docPr id="3" name="图片 3" descr="C:\Users\huang\AppData\Roaming\Tencent\Users\27877808\QQ\WinTemp\RichOle\KVC9~84G_1@6WSL_1CMRE1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huang\AppData\Roaming\Tencent\Users\27877808\QQ\WinTemp\RichOle\KVC9~84G_1@6WSL_1CMRE1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0663" cy="1551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603AE" w:rsidRPr="00A603AE">
                    <w:rPr>
                      <w:rFonts w:hint="eastAsia"/>
                    </w:rPr>
                    <w:t>左侧</w:t>
                  </w:r>
                  <w:r w:rsidR="00A603AE">
                    <w:rPr>
                      <w:rFonts w:hint="eastAsia"/>
                    </w:rPr>
                    <w:t>菜单</w:t>
                  </w:r>
                </w:p>
                <w:p w:rsidR="00893E90" w:rsidRPr="00655A3C" w:rsidRDefault="00893E90" w:rsidP="00893E90">
                  <w:pPr>
                    <w:pStyle w:val="ac"/>
                  </w:pPr>
                </w:p>
              </w:tc>
              <w:tc>
                <w:tcPr>
                  <w:tcW w:w="11" w:type="pct"/>
                  <w:tcBorders>
                    <w:left w:val="single" w:sz="4" w:space="0" w:color="BFBFBF"/>
                    <w:bottom w:val="single" w:sz="4" w:space="0" w:color="BFBFBF" w:themeColor="background1" w:themeShade="BF"/>
                  </w:tcBorders>
                </w:tcPr>
                <w:p w:rsidR="00893E90" w:rsidRPr="003A566E" w:rsidRDefault="00893E90" w:rsidP="00893E90"/>
              </w:tc>
              <w:tc>
                <w:tcPr>
                  <w:tcW w:w="3640" w:type="pct"/>
                  <w:tcBorders>
                    <w:bottom w:val="single" w:sz="4" w:space="0" w:color="BFBFBF" w:themeColor="background1" w:themeShade="BF"/>
                  </w:tcBorders>
                </w:tcPr>
                <w:p w:rsidR="00A35FA2" w:rsidRPr="00A35FA2" w:rsidRDefault="00A35FA2" w:rsidP="00A35FA2">
                  <w:r w:rsidRPr="00A35FA2">
                    <w:rPr>
                      <w:rFonts w:hint="eastAsia"/>
                    </w:rPr>
                    <w:t>AI</w:t>
                  </w:r>
                  <w:r w:rsidRPr="00A35FA2">
                    <w:rPr>
                      <w:rFonts w:hint="eastAsia"/>
                    </w:rPr>
                    <w:t>上选中的颜色值为：</w:t>
                  </w:r>
                  <w:r w:rsidRPr="00A35FA2">
                    <w:rPr>
                      <w:rFonts w:hint="eastAsia"/>
                    </w:rPr>
                    <w:t xml:space="preserve"># </w:t>
                  </w:r>
                  <w:r w:rsidRPr="00A35FA2">
                    <w:t>27ace6</w:t>
                  </w:r>
                  <w:r w:rsidRPr="00A35FA2">
                    <w:rPr>
                      <w:rFonts w:hint="eastAsia"/>
                    </w:rPr>
                    <w:t xml:space="preserve">  </w:t>
                  </w:r>
                </w:p>
                <w:p w:rsidR="00A35FA2" w:rsidRPr="00A35FA2" w:rsidRDefault="00A35FA2" w:rsidP="00A35FA2"/>
                <w:p w:rsidR="00893E90" w:rsidRPr="005C40AE" w:rsidRDefault="00A35FA2" w:rsidP="00A35FA2">
                  <w:pPr>
                    <w:spacing w:after="0"/>
                    <w:ind w:right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A35FA2">
                    <w:rPr>
                      <w:rFonts w:hint="eastAsia"/>
                    </w:rPr>
                    <w:t>图标与文字颜色切换效果一致。使用字符图标。</w:t>
                  </w:r>
                </w:p>
              </w:tc>
            </w:tr>
            <w:tr w:rsidR="001D4327" w:rsidRPr="00440CCC" w:rsidTr="00E555B3">
              <w:tc>
                <w:tcPr>
                  <w:tcW w:w="1349" w:type="pct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/>
                  </w:tcBorders>
                </w:tcPr>
                <w:p w:rsidR="00A965F2" w:rsidRDefault="00A965F2" w:rsidP="00A965F2">
                  <w:pPr>
                    <w:spacing w:after="0"/>
                    <w:ind w:right="0"/>
                    <w:rPr>
                      <w:rFonts w:ascii="宋体" w:eastAsia="宋体" w:hAnsi="宋体" w:cs="宋体"/>
                      <w:b w:val="0"/>
                      <w:sz w:val="24"/>
                      <w:szCs w:val="24"/>
                    </w:rPr>
                  </w:pPr>
                  <w:r w:rsidRPr="00A965F2">
                    <w:rPr>
                      <w:rFonts w:ascii="宋体" w:eastAsia="宋体" w:hAnsi="宋体" w:cs="宋体"/>
                      <w:b w:val="0"/>
                      <w:noProof/>
                      <w:sz w:val="24"/>
                      <w:szCs w:val="24"/>
                    </w:rPr>
                    <w:drawing>
                      <wp:inline distT="0" distB="0" distL="0" distR="0" wp14:anchorId="1267469D" wp14:editId="1F0CB58D">
                        <wp:extent cx="2997729" cy="1638605"/>
                        <wp:effectExtent l="0" t="0" r="0" b="0"/>
                        <wp:docPr id="6" name="图片 6" descr="C:\Users\huang\AppData\Roaming\Tencent\Users\27877808\QQ\WinTemp\RichOle\GLB4P{H[RMQNQLO}A$(KCL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huang\AppData\Roaming\Tencent\Users\27877808\QQ\WinTemp\RichOle\GLB4P{H[RMQNQLO}A$(KCL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0344" cy="1760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603AE" w:rsidRPr="00A965F2" w:rsidRDefault="00A603AE" w:rsidP="00A603AE">
                  <w:r>
                    <w:rPr>
                      <w:rFonts w:hint="eastAsia"/>
                    </w:rPr>
                    <w:t>高度</w:t>
                  </w:r>
                </w:p>
                <w:p w:rsidR="00A965F2" w:rsidRPr="006A20CA" w:rsidRDefault="00A965F2" w:rsidP="00184597">
                  <w:pPr>
                    <w:spacing w:after="0"/>
                    <w:ind w:right="0"/>
                    <w:rPr>
                      <w:rFonts w:ascii="宋体" w:eastAsia="宋体" w:hAnsi="宋体" w:cs="宋体"/>
                      <w:b w:val="0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" w:type="pct"/>
                  <w:tcBorders>
                    <w:top w:val="single" w:sz="4" w:space="0" w:color="BFBFBF" w:themeColor="background1" w:themeShade="BF"/>
                    <w:left w:val="single" w:sz="4" w:space="0" w:color="BFBFBF"/>
                    <w:bottom w:val="single" w:sz="4" w:space="0" w:color="BFBFBF" w:themeColor="background1" w:themeShade="BF"/>
                  </w:tcBorders>
                </w:tcPr>
                <w:p w:rsidR="00A965F2" w:rsidRPr="003A566E" w:rsidRDefault="00A965F2" w:rsidP="00893E90"/>
              </w:tc>
              <w:tc>
                <w:tcPr>
                  <w:tcW w:w="3640" w:type="pct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:rsidR="00A965F2" w:rsidRDefault="00A965F2" w:rsidP="00A35FA2">
                  <w:r>
                    <w:rPr>
                      <w:rFonts w:hint="eastAsia"/>
                    </w:rPr>
                    <w:t>左右两侧</w:t>
                  </w:r>
                  <w:r w:rsidR="00233AA3">
                    <w:rPr>
                      <w:rFonts w:hint="eastAsia"/>
                    </w:rPr>
                    <w:t xml:space="preserve">div </w:t>
                  </w:r>
                  <w:r>
                    <w:rPr>
                      <w:rFonts w:hint="eastAsia"/>
                    </w:rPr>
                    <w:t>高度关系如下：</w:t>
                  </w:r>
                </w:p>
                <w:p w:rsidR="00A965F2" w:rsidRDefault="00A965F2" w:rsidP="00A965F2">
                  <w:r>
                    <w:rPr>
                      <w:rFonts w:hint="eastAsia"/>
                    </w:rPr>
                    <w:t xml:space="preserve">        MIN-HEIGHT</w:t>
                  </w:r>
                  <w:r>
                    <w:rPr>
                      <w:rFonts w:hint="eastAsia"/>
                    </w:rPr>
                    <w:t>一致</w:t>
                  </w:r>
                  <w:r w:rsidR="00233AA3">
                    <w:rPr>
                      <w:rFonts w:hint="eastAsia"/>
                    </w:rPr>
                    <w:t>及</w:t>
                  </w:r>
                  <w:r w:rsidR="00233AA3">
                    <w:rPr>
                      <w:rFonts w:hint="eastAsia"/>
                    </w:rPr>
                    <w:t>HEIGHT</w:t>
                  </w:r>
                  <w:r>
                    <w:rPr>
                      <w:rFonts w:hint="eastAsia"/>
                    </w:rPr>
                    <w:t>。</w:t>
                  </w:r>
                  <w:r w:rsidR="00233AA3">
                    <w:rPr>
                      <w:rFonts w:hint="eastAsia"/>
                    </w:rPr>
                    <w:t>之后随右侧内容增加而自适应</w:t>
                  </w:r>
                </w:p>
                <w:p w:rsidR="00233AA3" w:rsidRPr="00A35FA2" w:rsidRDefault="00233AA3" w:rsidP="00A965F2"/>
                <w:p w:rsidR="00A965F2" w:rsidRPr="00A35FA2" w:rsidRDefault="00A965F2" w:rsidP="00A35FA2">
                  <w:r>
                    <w:rPr>
                      <w:rFonts w:hint="eastAsia"/>
                    </w:rPr>
                    <w:t>AI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BORDER</w:t>
                  </w:r>
                  <w:r>
                    <w:rPr>
                      <w:rFonts w:hint="eastAsia"/>
                    </w:rPr>
                    <w:t>值为</w:t>
                  </w:r>
                  <w:r>
                    <w:rPr>
                      <w:rFonts w:hint="eastAsia"/>
                    </w:rPr>
                    <w:t>1PX</w:t>
                  </w:r>
                </w:p>
              </w:tc>
            </w:tr>
            <w:tr w:rsidR="001D4327" w:rsidRPr="00440CCC" w:rsidTr="00E555B3">
              <w:tc>
                <w:tcPr>
                  <w:tcW w:w="1349" w:type="pct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/>
                  </w:tcBorders>
                </w:tcPr>
                <w:p w:rsidR="00E555B3" w:rsidRDefault="00E555B3" w:rsidP="00A965F2">
                  <w:pPr>
                    <w:spacing w:after="0"/>
                    <w:ind w:right="0"/>
                    <w:rPr>
                      <w:rFonts w:ascii="宋体" w:eastAsia="宋体" w:hAnsi="宋体" w:cs="宋体"/>
                      <w:b w:val="0"/>
                      <w:caps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73991EB" wp14:editId="169FAD81">
                        <wp:extent cx="2428647" cy="649131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0330" cy="6549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603AE" w:rsidRPr="00E555B3" w:rsidRDefault="00A603AE" w:rsidP="00A603AE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个人信息横向菜单</w:t>
                  </w:r>
                </w:p>
              </w:tc>
              <w:tc>
                <w:tcPr>
                  <w:tcW w:w="11" w:type="pct"/>
                  <w:tcBorders>
                    <w:top w:val="single" w:sz="4" w:space="0" w:color="BFBFBF" w:themeColor="background1" w:themeShade="BF"/>
                    <w:left w:val="single" w:sz="4" w:space="0" w:color="BFBFBF"/>
                    <w:bottom w:val="single" w:sz="4" w:space="0" w:color="BFBFBF" w:themeColor="background1" w:themeShade="BF"/>
                  </w:tcBorders>
                </w:tcPr>
                <w:p w:rsidR="00E555B3" w:rsidRPr="003A566E" w:rsidRDefault="00E555B3" w:rsidP="00893E90"/>
              </w:tc>
              <w:tc>
                <w:tcPr>
                  <w:tcW w:w="3640" w:type="pct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:rsidR="00E555B3" w:rsidRDefault="00E555B3" w:rsidP="00A35FA2">
                  <w:r>
                    <w:rPr>
                      <w:rFonts w:hint="eastAsia"/>
                    </w:rPr>
                    <w:t>最小宽度</w:t>
                  </w:r>
                  <w:r>
                    <w:rPr>
                      <w:rFonts w:hint="eastAsia"/>
                    </w:rPr>
                    <w:t xml:space="preserve">94px </w:t>
                  </w:r>
                </w:p>
                <w:p w:rsidR="00944796" w:rsidRDefault="00944796" w:rsidP="00A35FA2">
                  <w:r>
                    <w:rPr>
                      <w:rFonts w:hint="eastAsia"/>
                    </w:rPr>
                    <w:t>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42px </w:t>
                  </w:r>
                </w:p>
                <w:p w:rsidR="00E555B3" w:rsidRDefault="00F84DD4" w:rsidP="00A35FA2">
                  <w:r>
                    <w:rPr>
                      <w:rFonts w:hint="eastAsia"/>
                    </w:rPr>
                    <w:t>选中底色：</w:t>
                  </w:r>
                  <w:r w:rsidR="00E555B3">
                    <w:rPr>
                      <w:rFonts w:hint="eastAsia"/>
                    </w:rPr>
                    <w:t>#</w:t>
                  </w:r>
                  <w:r w:rsidR="00E555B3">
                    <w:t xml:space="preserve"> </w:t>
                  </w:r>
                  <w:r w:rsidR="00E555B3" w:rsidRPr="00E555B3">
                    <w:t>0f97e5</w:t>
                  </w:r>
                </w:p>
              </w:tc>
            </w:tr>
            <w:tr w:rsidR="001D4327" w:rsidRPr="00440CCC" w:rsidTr="00E555B3">
              <w:tc>
                <w:tcPr>
                  <w:tcW w:w="1349" w:type="pct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/>
                  </w:tcBorders>
                </w:tcPr>
                <w:p w:rsidR="00E555B3" w:rsidRDefault="00F84DD4" w:rsidP="00A965F2">
                  <w:pPr>
                    <w:spacing w:after="0"/>
                    <w:ind w:right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259C0CD" wp14:editId="384645F3">
                        <wp:extent cx="1719072" cy="723410"/>
                        <wp:effectExtent l="0" t="0" r="0" b="635"/>
                        <wp:docPr id="16" name="图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334" cy="7268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603AE" w:rsidRDefault="00A603AE" w:rsidP="00A965F2">
                  <w:pPr>
                    <w:spacing w:after="0"/>
                    <w:ind w:right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个人信息横向菜单竖向分割</w:t>
                  </w:r>
                </w:p>
              </w:tc>
              <w:tc>
                <w:tcPr>
                  <w:tcW w:w="11" w:type="pct"/>
                  <w:tcBorders>
                    <w:top w:val="single" w:sz="4" w:space="0" w:color="BFBFBF" w:themeColor="background1" w:themeShade="BF"/>
                    <w:left w:val="single" w:sz="4" w:space="0" w:color="BFBFBF"/>
                    <w:bottom w:val="single" w:sz="4" w:space="0" w:color="BFBFBF" w:themeColor="background1" w:themeShade="BF"/>
                  </w:tcBorders>
                </w:tcPr>
                <w:p w:rsidR="00E555B3" w:rsidRPr="003A566E" w:rsidRDefault="00E555B3" w:rsidP="00893E90"/>
              </w:tc>
              <w:tc>
                <w:tcPr>
                  <w:tcW w:w="3640" w:type="pct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:rsidR="00E555B3" w:rsidRDefault="00F84DD4" w:rsidP="00A35FA2">
                  <w:r>
                    <w:rPr>
                      <w:rFonts w:hint="eastAsia"/>
                    </w:rPr>
                    <w:t>竖向分割</w:t>
                  </w:r>
                  <w:r>
                    <w:rPr>
                      <w:rFonts w:hint="eastAsia"/>
                    </w:rPr>
                    <w:t>1px  #</w:t>
                  </w:r>
                  <w:r>
                    <w:t xml:space="preserve"> </w:t>
                  </w:r>
                  <w:r w:rsidRPr="00F84DD4">
                    <w:t>9ad0ef</w:t>
                  </w:r>
                </w:p>
              </w:tc>
            </w:tr>
            <w:tr w:rsidR="001D4327" w:rsidRPr="00440CCC" w:rsidTr="00B26ED6">
              <w:tc>
                <w:tcPr>
                  <w:tcW w:w="1349" w:type="pct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/>
                  </w:tcBorders>
                </w:tcPr>
                <w:p w:rsidR="00E555B3" w:rsidRDefault="00F84DD4" w:rsidP="00A965F2">
                  <w:pPr>
                    <w:spacing w:after="0"/>
                    <w:ind w:right="0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579BA5B4" wp14:editId="0930E221">
                        <wp:extent cx="972922" cy="516864"/>
                        <wp:effectExtent l="0" t="0" r="0" b="0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1614" cy="5374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603AE" w:rsidRDefault="00A603AE" w:rsidP="00A965F2">
                  <w:pPr>
                    <w:spacing w:after="0"/>
                    <w:ind w:right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横向菜单上的按钮</w:t>
                  </w:r>
                </w:p>
                <w:p w:rsidR="00A4316C" w:rsidRDefault="00A4316C" w:rsidP="00A965F2">
                  <w:pPr>
                    <w:spacing w:after="0"/>
                    <w:ind w:right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8025FAD" wp14:editId="2E1D2785">
                        <wp:extent cx="1094354" cy="621792"/>
                        <wp:effectExtent l="0" t="0" r="0" b="6985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4410" cy="638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与我的资源页面的按钮一致</w:t>
                  </w:r>
                  <w:r>
                    <w:rPr>
                      <w:rFonts w:hint="eastAsia"/>
                      <w:noProof/>
                    </w:rPr>
                    <w:t xml:space="preserve">) </w:t>
                  </w:r>
                </w:p>
              </w:tc>
              <w:tc>
                <w:tcPr>
                  <w:tcW w:w="11" w:type="pct"/>
                  <w:tcBorders>
                    <w:top w:val="single" w:sz="4" w:space="0" w:color="BFBFBF" w:themeColor="background1" w:themeShade="BF"/>
                    <w:left w:val="single" w:sz="4" w:space="0" w:color="BFBFBF"/>
                    <w:bottom w:val="single" w:sz="4" w:space="0" w:color="BFBFBF" w:themeColor="background1" w:themeShade="BF"/>
                  </w:tcBorders>
                </w:tcPr>
                <w:p w:rsidR="00E555B3" w:rsidRPr="003A566E" w:rsidRDefault="00E555B3" w:rsidP="00893E90"/>
              </w:tc>
              <w:tc>
                <w:tcPr>
                  <w:tcW w:w="3640" w:type="pct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:rsidR="00E555B3" w:rsidRDefault="00F84DD4" w:rsidP="00A35FA2">
                  <w:r>
                    <w:t>A</w:t>
                  </w:r>
                  <w:r>
                    <w:rPr>
                      <w:rFonts w:hint="eastAsia"/>
                    </w:rPr>
                    <w:t>i</w:t>
                  </w:r>
                  <w:r>
                    <w:rPr>
                      <w:rFonts w:hint="eastAsia"/>
                    </w:rPr>
                    <w:t>内按钮底色</w:t>
                  </w:r>
                  <w:r>
                    <w:rPr>
                      <w:rFonts w:hint="eastAsia"/>
                    </w:rPr>
                    <w:t xml:space="preserve"> </w:t>
                  </w:r>
                  <w:r w:rsidR="00F22349">
                    <w:rPr>
                      <w:rFonts w:hint="eastAsia"/>
                    </w:rPr>
                    <w:t>#</w:t>
                  </w:r>
                  <w:r w:rsidR="00F22349">
                    <w:t xml:space="preserve"> </w:t>
                  </w:r>
                  <w:r w:rsidR="00F22349" w:rsidRPr="00F22349">
                    <w:t>0f97e5</w:t>
                  </w:r>
                </w:p>
                <w:p w:rsidR="00F84DD4" w:rsidRDefault="00F84DD4" w:rsidP="00A35FA2"/>
              </w:tc>
            </w:tr>
            <w:tr w:rsidR="001D4327" w:rsidRPr="00440CCC" w:rsidTr="00B26ED6">
              <w:tc>
                <w:tcPr>
                  <w:tcW w:w="1349" w:type="pct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/>
                  </w:tcBorders>
                </w:tcPr>
                <w:p w:rsidR="00B26ED6" w:rsidRDefault="00B26ED6" w:rsidP="00A965F2">
                  <w:pPr>
                    <w:spacing w:after="0"/>
                    <w:ind w:right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2A3A2BE" wp14:editId="1AA71F61">
                        <wp:extent cx="3621263" cy="336499"/>
                        <wp:effectExtent l="0" t="0" r="0" b="6985"/>
                        <wp:docPr id="20" name="图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40852" cy="3847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603AE" w:rsidRDefault="00A603AE" w:rsidP="00A965F2">
                  <w:pPr>
                    <w:spacing w:after="0"/>
                    <w:ind w:right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信息列表</w:t>
                  </w:r>
                </w:p>
                <w:p w:rsidR="00B26ED6" w:rsidRDefault="00B26ED6" w:rsidP="00A965F2">
                  <w:pPr>
                    <w:spacing w:after="0"/>
                    <w:ind w:right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86B833D" wp14:editId="6F967B12">
                        <wp:extent cx="3130906" cy="384887"/>
                        <wp:effectExtent l="0" t="0" r="0" b="0"/>
                        <wp:docPr id="22" name="图片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3872" cy="392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327" w:rsidRPr="001D4327">
                    <w:rPr>
                      <w:rFonts w:hint="eastAsia"/>
                      <w:noProof/>
                    </w:rPr>
                    <w:t>（其他）</w:t>
                  </w:r>
                </w:p>
              </w:tc>
              <w:tc>
                <w:tcPr>
                  <w:tcW w:w="11" w:type="pct"/>
                  <w:tcBorders>
                    <w:top w:val="single" w:sz="4" w:space="0" w:color="BFBFBF" w:themeColor="background1" w:themeShade="BF"/>
                    <w:left w:val="single" w:sz="4" w:space="0" w:color="BFBFBF"/>
                    <w:bottom w:val="single" w:sz="4" w:space="0" w:color="BFBFBF" w:themeColor="background1" w:themeShade="BF"/>
                  </w:tcBorders>
                </w:tcPr>
                <w:p w:rsidR="00B26ED6" w:rsidRPr="003A566E" w:rsidRDefault="00B26ED6" w:rsidP="00893E90"/>
              </w:tc>
              <w:tc>
                <w:tcPr>
                  <w:tcW w:w="3640" w:type="pct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:rsidR="00B26ED6" w:rsidRDefault="00B26ED6" w:rsidP="00A35FA2">
                  <w:r>
                    <w:rPr>
                      <w:rFonts w:hint="eastAsia"/>
                    </w:rPr>
                    <w:t>信息内容</w:t>
                  </w:r>
                  <w:r w:rsidR="00B90AF8">
                    <w:rPr>
                      <w:rFonts w:hint="eastAsia"/>
                    </w:rPr>
                    <w:t>字体</w:t>
                  </w:r>
                  <w:r w:rsidR="00A603AE">
                    <w:rPr>
                      <w:rFonts w:hint="eastAsia"/>
                    </w:rPr>
                    <w:t>color/</w:t>
                  </w:r>
                  <w:proofErr w:type="spellStart"/>
                  <w:r w:rsidR="00A603AE">
                    <w:rPr>
                      <w:rFonts w:hint="eastAsia"/>
                    </w:rPr>
                    <w:t>fontsize</w:t>
                  </w:r>
                  <w:proofErr w:type="spellEnd"/>
                  <w:r w:rsidR="00A603AE">
                    <w:rPr>
                      <w:rFonts w:hint="eastAsia"/>
                    </w:rPr>
                    <w:t xml:space="preserve"> /</w:t>
                  </w:r>
                  <w:r w:rsidR="00A603AE">
                    <w:t>line-height</w:t>
                  </w:r>
                  <w:r w:rsidR="00A603AE">
                    <w:rPr>
                      <w:rFonts w:hint="eastAsia"/>
                    </w:rPr>
                    <w:t>等等</w:t>
                  </w:r>
                  <w:r w:rsidR="00A603A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请采用</w:t>
                  </w:r>
                  <w:r w:rsidRPr="00A603AE">
                    <w:rPr>
                      <w:rFonts w:hint="eastAsia"/>
                      <w:color w:val="FF0000"/>
                    </w:rPr>
                    <w:t>其他页面表格默认字体颜色和大小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B26ED6" w:rsidRDefault="00B26ED6" w:rsidP="00A35FA2">
                  <w:r>
                    <w:rPr>
                      <w:rFonts w:hint="eastAsia"/>
                    </w:rPr>
                    <w:t>主题文字比内容略大一号。</w:t>
                  </w:r>
                </w:p>
                <w:p w:rsidR="00B26ED6" w:rsidRDefault="00B26ED6" w:rsidP="00190D43">
                  <w:r>
                    <w:rPr>
                      <w:rFonts w:hint="eastAsia"/>
                    </w:rPr>
                    <w:t>发件人名字颜色修改为：</w:t>
                  </w:r>
                  <w:r w:rsidR="003F0993">
                    <w:rPr>
                      <w:rFonts w:hint="eastAsia"/>
                    </w:rPr>
                    <w:t>#</w:t>
                  </w:r>
                  <w:r w:rsidR="003F0993" w:rsidRPr="00B26ED6">
                    <w:t>27ace6</w:t>
                  </w:r>
                  <w:r w:rsidR="00190D43">
                    <w:rPr>
                      <w:rFonts w:hint="eastAsia"/>
                    </w:rPr>
                    <w:t xml:space="preserve"> </w:t>
                  </w:r>
                </w:p>
              </w:tc>
            </w:tr>
            <w:tr w:rsidR="004D226E" w:rsidRPr="00440CCC" w:rsidTr="004D226E">
              <w:tc>
                <w:tcPr>
                  <w:tcW w:w="1349" w:type="pct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/>
                  </w:tcBorders>
                </w:tcPr>
                <w:p w:rsidR="00B26ED6" w:rsidRDefault="008A1D87" w:rsidP="00A965F2">
                  <w:pPr>
                    <w:spacing w:after="0"/>
                    <w:ind w:right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AFC5F6A" wp14:editId="3EE56BB4">
                        <wp:extent cx="3603783" cy="446227"/>
                        <wp:effectExtent l="0" t="0" r="0" b="0"/>
                        <wp:docPr id="23" name="图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93839" cy="5440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" w:type="pct"/>
                  <w:tcBorders>
                    <w:top w:val="single" w:sz="4" w:space="0" w:color="BFBFBF" w:themeColor="background1" w:themeShade="BF"/>
                    <w:left w:val="single" w:sz="4" w:space="0" w:color="BFBFBF"/>
                    <w:bottom w:val="single" w:sz="4" w:space="0" w:color="BFBFBF" w:themeColor="background1" w:themeShade="BF"/>
                  </w:tcBorders>
                </w:tcPr>
                <w:p w:rsidR="00B26ED6" w:rsidRPr="003A566E" w:rsidRDefault="00B26ED6" w:rsidP="00893E90"/>
              </w:tc>
              <w:tc>
                <w:tcPr>
                  <w:tcW w:w="3640" w:type="pct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:rsidR="00B26ED6" w:rsidRDefault="008A1D87" w:rsidP="00A35FA2">
                  <w:r>
                    <w:rPr>
                      <w:rFonts w:hint="eastAsia"/>
                    </w:rPr>
                    <w:t>主题红色：</w:t>
                  </w:r>
                  <w:r>
                    <w:rPr>
                      <w:rFonts w:hint="eastAsia"/>
                    </w:rPr>
                    <w:t>#</w:t>
                  </w:r>
                  <w:r w:rsidRPr="008A1D87">
                    <w:t>ff506e</w:t>
                  </w:r>
                </w:p>
                <w:p w:rsidR="007D33BD" w:rsidRDefault="007D33BD" w:rsidP="00A35FA2">
                  <w:r>
                    <w:t xml:space="preserve">New  </w:t>
                  </w:r>
                  <w:r>
                    <w:rPr>
                      <w:rFonts w:hint="eastAsia"/>
                    </w:rPr>
                    <w:t>红色：</w:t>
                  </w:r>
                  <w:r>
                    <w:rPr>
                      <w:rFonts w:hint="eastAsia"/>
                    </w:rPr>
                    <w:t>#</w:t>
                  </w:r>
                  <w:r w:rsidRPr="008A1D87">
                    <w:t>ff506e</w:t>
                  </w:r>
                </w:p>
                <w:p w:rsidR="008A1D87" w:rsidRDefault="008A1D87" w:rsidP="00A35FA2">
                  <w:r>
                    <w:rPr>
                      <w:rFonts w:hint="eastAsia"/>
                    </w:rPr>
                    <w:t>垃圾桶</w:t>
                  </w:r>
                  <w:r>
                    <w:rPr>
                      <w:rFonts w:hint="eastAsia"/>
                    </w:rPr>
                    <w:t xml:space="preserve"> MOUSEOVER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 #</w:t>
                  </w:r>
                  <w:r w:rsidRPr="008A1D87">
                    <w:t>ff506e</w:t>
                  </w:r>
                </w:p>
                <w:p w:rsidR="008A1D87" w:rsidRDefault="008A1D87" w:rsidP="00A35FA2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 xml:space="preserve"> #</w:t>
                  </w:r>
                  <w:r w:rsidRPr="008A1D87">
                    <w:t>fc97ad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（浅红）</w:t>
                  </w:r>
                </w:p>
              </w:tc>
            </w:tr>
            <w:tr w:rsidR="004D226E" w:rsidRPr="00440CCC" w:rsidTr="00A603AE">
              <w:tc>
                <w:tcPr>
                  <w:tcW w:w="1349" w:type="pct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/>
                  </w:tcBorders>
                </w:tcPr>
                <w:p w:rsidR="004D226E" w:rsidRDefault="004D226E" w:rsidP="00A965F2">
                  <w:pPr>
                    <w:spacing w:after="0"/>
                    <w:ind w:right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261BE86" wp14:editId="7AD6BDE5">
                        <wp:extent cx="1682496" cy="1774269"/>
                        <wp:effectExtent l="0" t="0" r="0" b="0"/>
                        <wp:docPr id="24" name="图片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2590" cy="17954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" w:type="pct"/>
                  <w:tcBorders>
                    <w:top w:val="single" w:sz="4" w:space="0" w:color="BFBFBF" w:themeColor="background1" w:themeShade="BF"/>
                    <w:left w:val="single" w:sz="4" w:space="0" w:color="BFBFBF"/>
                    <w:bottom w:val="single" w:sz="4" w:space="0" w:color="BFBFBF" w:themeColor="background1" w:themeShade="BF"/>
                  </w:tcBorders>
                </w:tcPr>
                <w:p w:rsidR="004D226E" w:rsidRPr="003A566E" w:rsidRDefault="004D226E" w:rsidP="00893E90"/>
              </w:tc>
              <w:tc>
                <w:tcPr>
                  <w:tcW w:w="3640" w:type="pct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:rsidR="004D226E" w:rsidRDefault="004D226E" w:rsidP="00A35FA2">
                  <w:r>
                    <w:rPr>
                      <w:rFonts w:hint="eastAsia"/>
                    </w:rPr>
                    <w:t>垃圾桶等操作按钮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居右对齐。</w:t>
                  </w:r>
                </w:p>
                <w:p w:rsidR="004D226E" w:rsidRPr="004D226E" w:rsidRDefault="004D226E" w:rsidP="00A35FA2">
                  <w:r>
                    <w:rPr>
                      <w:rFonts w:hint="eastAsia"/>
                    </w:rPr>
                    <w:t>回复按钮在选中内容时显示。</w:t>
                  </w:r>
                </w:p>
              </w:tc>
            </w:tr>
            <w:tr w:rsidR="00A603AE" w:rsidRPr="00440CCC" w:rsidTr="00A965F2">
              <w:tc>
                <w:tcPr>
                  <w:tcW w:w="1349" w:type="pct"/>
                  <w:tcBorders>
                    <w:top w:val="single" w:sz="4" w:space="0" w:color="BFBFBF" w:themeColor="background1" w:themeShade="BF"/>
                    <w:right w:val="single" w:sz="4" w:space="0" w:color="BFBFBF"/>
                  </w:tcBorders>
                </w:tcPr>
                <w:p w:rsidR="00A603AE" w:rsidRDefault="00FD1BA9" w:rsidP="00A965F2">
                  <w:pPr>
                    <w:spacing w:after="0"/>
                    <w:ind w:right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9F61F6" wp14:editId="0D7DF003">
                        <wp:extent cx="2609850" cy="990600"/>
                        <wp:effectExtent l="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9850" cy="990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" w:type="pct"/>
                  <w:tcBorders>
                    <w:top w:val="single" w:sz="4" w:space="0" w:color="BFBFBF" w:themeColor="background1" w:themeShade="BF"/>
                    <w:left w:val="single" w:sz="4" w:space="0" w:color="BFBFBF"/>
                  </w:tcBorders>
                </w:tcPr>
                <w:p w:rsidR="00A603AE" w:rsidRPr="003A566E" w:rsidRDefault="00A603AE" w:rsidP="00893E90"/>
              </w:tc>
              <w:tc>
                <w:tcPr>
                  <w:tcW w:w="3640" w:type="pct"/>
                  <w:tcBorders>
                    <w:top w:val="single" w:sz="4" w:space="0" w:color="BFBFBF" w:themeColor="background1" w:themeShade="BF"/>
                  </w:tcBorders>
                </w:tcPr>
                <w:p w:rsidR="00A603AE" w:rsidRDefault="00FD1BA9" w:rsidP="00A35FA2">
                  <w:r>
                    <w:rPr>
                      <w:rFonts w:hint="eastAsia"/>
                    </w:rPr>
                    <w:t>我的消息。</w:t>
                  </w:r>
                  <w:r>
                    <w:rPr>
                      <w:rFonts w:hint="eastAsia"/>
                    </w:rPr>
                    <w:t xml:space="preserve"> TOP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39px </w:t>
                  </w:r>
                  <w:bookmarkStart w:id="0" w:name="_GoBack"/>
                  <w:bookmarkEnd w:id="0"/>
                  <w:r>
                    <w:rPr>
                      <w:rFonts w:hint="eastAsia"/>
                    </w:rPr>
                    <w:t xml:space="preserve"> left:64px</w:t>
                  </w:r>
                </w:p>
              </w:tc>
            </w:tr>
          </w:tbl>
          <w:p w:rsidR="00F956CF" w:rsidRPr="00440CCC" w:rsidRDefault="00F956CF">
            <w:pPr>
              <w:rPr>
                <w:rFonts w:ascii="微软雅黑" w:hAnsi="微软雅黑"/>
              </w:rPr>
            </w:pPr>
          </w:p>
        </w:tc>
        <w:tc>
          <w:tcPr>
            <w:tcW w:w="3" w:type="pct"/>
          </w:tcPr>
          <w:p w:rsidR="00F956CF" w:rsidRPr="00440CCC" w:rsidRDefault="00F956CF">
            <w:pPr>
              <w:pStyle w:val="ae"/>
              <w:rPr>
                <w:rFonts w:ascii="微软雅黑" w:hAnsi="微软雅黑"/>
              </w:rPr>
            </w:pPr>
          </w:p>
        </w:tc>
      </w:tr>
    </w:tbl>
    <w:p w:rsidR="00F956CF" w:rsidRPr="00440CCC" w:rsidRDefault="00BF32A9" w:rsidP="0064278D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灰色字体</w:t>
      </w:r>
      <w:proofErr w:type="gramStart"/>
      <w:r>
        <w:rPr>
          <w:rFonts w:ascii="微软雅黑" w:eastAsia="微软雅黑" w:hAnsi="微软雅黑" w:hint="eastAsia"/>
        </w:rPr>
        <w:t>具体等朱总</w:t>
      </w:r>
      <w:proofErr w:type="gramEnd"/>
      <w:r>
        <w:rPr>
          <w:rFonts w:ascii="微软雅黑" w:eastAsia="微软雅黑" w:hAnsi="微软雅黑" w:hint="eastAsia"/>
        </w:rPr>
        <w:t>的色卡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经验"/>
      </w:tblPr>
      <w:tblGrid>
        <w:gridCol w:w="1360"/>
        <w:gridCol w:w="6"/>
        <w:gridCol w:w="7706"/>
      </w:tblGrid>
      <w:tr w:rsidR="005D31BA" w:rsidRPr="00440CCC" w:rsidTr="00B26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750" w:type="pct"/>
          </w:tcPr>
          <w:p w:rsidR="00655A3C" w:rsidRPr="00440CCC" w:rsidRDefault="00655A3C">
            <w:pPr>
              <w:spacing w:line="240" w:lineRule="auto"/>
              <w:rPr>
                <w:rFonts w:ascii="微软雅黑" w:hAnsi="微软雅黑"/>
              </w:rPr>
            </w:pPr>
          </w:p>
        </w:tc>
        <w:tc>
          <w:tcPr>
            <w:tcW w:w="3" w:type="pct"/>
          </w:tcPr>
          <w:p w:rsidR="00655A3C" w:rsidRPr="00440CCC" w:rsidRDefault="00655A3C">
            <w:pPr>
              <w:rPr>
                <w:rFonts w:ascii="微软雅黑" w:hAnsi="微软雅黑"/>
              </w:rPr>
            </w:pPr>
          </w:p>
        </w:tc>
        <w:tc>
          <w:tcPr>
            <w:tcW w:w="4247" w:type="pct"/>
          </w:tcPr>
          <w:p w:rsidR="00655A3C" w:rsidRPr="00BF32A9" w:rsidRDefault="00655A3C">
            <w:pPr>
              <w:spacing w:line="240" w:lineRule="auto"/>
              <w:rPr>
                <w:rFonts w:ascii="微软雅黑" w:hAnsi="微软雅黑"/>
              </w:rPr>
            </w:pPr>
          </w:p>
        </w:tc>
      </w:tr>
    </w:tbl>
    <w:p w:rsidR="00B26ED6" w:rsidRDefault="00131B57" w:rsidP="00B26ED6">
      <w:pPr>
        <w:pStyle w:val="a6"/>
        <w:rPr>
          <w:rFonts w:ascii="微软雅黑" w:eastAsia="微软雅黑" w:hAnsi="微软雅黑"/>
          <w:lang w:val="zh-CN"/>
        </w:rPr>
      </w:pPr>
      <w:r w:rsidRPr="00131B5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760720" cy="3329132"/>
            <wp:effectExtent l="0" t="0" r="0" b="5080"/>
            <wp:docPr id="25" name="图片 25" descr="E:\T\27877808\Image\C2C\3PNGH773VD5ZB[8N@SUZ)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\27877808\Image\C2C\3PNGH773VD5ZB[8N@SUZ)2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6CF" w:rsidRPr="00440CCC" w:rsidRDefault="00F956CF">
      <w:pPr>
        <w:rPr>
          <w:rFonts w:ascii="微软雅黑" w:hAnsi="微软雅黑"/>
        </w:rPr>
      </w:pPr>
    </w:p>
    <w:sectPr w:rsidR="00F956CF" w:rsidRPr="00440CCC">
      <w:footerReference w:type="default" r:id="rId2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759" w:rsidRDefault="00697759">
      <w:pPr>
        <w:spacing w:after="0"/>
      </w:pPr>
      <w:r>
        <w:separator/>
      </w:r>
    </w:p>
    <w:p w:rsidR="00697759" w:rsidRDefault="00697759"/>
  </w:endnote>
  <w:endnote w:type="continuationSeparator" w:id="0">
    <w:p w:rsidR="00697759" w:rsidRDefault="00697759">
      <w:pPr>
        <w:spacing w:after="0"/>
      </w:pPr>
      <w:r>
        <w:continuationSeparator/>
      </w:r>
    </w:p>
    <w:p w:rsidR="00697759" w:rsidRDefault="006977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6CF" w:rsidRDefault="00C238C9">
    <w:pPr>
      <w:pStyle w:val="a9"/>
    </w:pPr>
    <w:r>
      <w:rPr>
        <w:lang w:val="zh-CN"/>
      </w:rPr>
      <w:t>页</w:t>
    </w:r>
    <w:r>
      <w:rPr>
        <w:lang w:val="zh-CN"/>
      </w:rPr>
      <w:t xml:space="preserve"> </w:t>
    </w: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FD1BA9" w:rsidRPr="00FD1BA9">
      <w:rPr>
        <w:lang w:val="zh-CN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759" w:rsidRDefault="00697759">
      <w:pPr>
        <w:spacing w:after="0"/>
      </w:pPr>
      <w:r>
        <w:separator/>
      </w:r>
    </w:p>
    <w:p w:rsidR="00697759" w:rsidRDefault="00697759"/>
  </w:footnote>
  <w:footnote w:type="continuationSeparator" w:id="0">
    <w:p w:rsidR="00697759" w:rsidRDefault="00697759">
      <w:pPr>
        <w:spacing w:after="0"/>
      </w:pPr>
      <w:r>
        <w:continuationSeparator/>
      </w:r>
    </w:p>
    <w:p w:rsidR="00697759" w:rsidRDefault="0069775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5886212"/>
    <w:multiLevelType w:val="hybridMultilevel"/>
    <w:tmpl w:val="56928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811F9B"/>
    <w:multiLevelType w:val="hybridMultilevel"/>
    <w:tmpl w:val="13949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A34FC1"/>
    <w:multiLevelType w:val="hybridMultilevel"/>
    <w:tmpl w:val="97B2F7D0"/>
    <w:lvl w:ilvl="0" w:tplc="6C72EB14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273F3"/>
    <w:multiLevelType w:val="hybridMultilevel"/>
    <w:tmpl w:val="DE3E8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7D"/>
    <w:rsid w:val="00031050"/>
    <w:rsid w:val="00044563"/>
    <w:rsid w:val="00050962"/>
    <w:rsid w:val="000579A5"/>
    <w:rsid w:val="00096C68"/>
    <w:rsid w:val="000D693B"/>
    <w:rsid w:val="000F0EE8"/>
    <w:rsid w:val="000F1805"/>
    <w:rsid w:val="00131B57"/>
    <w:rsid w:val="001807EA"/>
    <w:rsid w:val="00184597"/>
    <w:rsid w:val="00190D43"/>
    <w:rsid w:val="00193DE8"/>
    <w:rsid w:val="001B044B"/>
    <w:rsid w:val="001B56D8"/>
    <w:rsid w:val="001D4327"/>
    <w:rsid w:val="001E458D"/>
    <w:rsid w:val="002165AA"/>
    <w:rsid w:val="002167DB"/>
    <w:rsid w:val="00233AA3"/>
    <w:rsid w:val="00297204"/>
    <w:rsid w:val="002B4531"/>
    <w:rsid w:val="002E0A5F"/>
    <w:rsid w:val="003363B6"/>
    <w:rsid w:val="00351A14"/>
    <w:rsid w:val="003554BA"/>
    <w:rsid w:val="0038099D"/>
    <w:rsid w:val="0038638D"/>
    <w:rsid w:val="00392AD0"/>
    <w:rsid w:val="00396291"/>
    <w:rsid w:val="003A566E"/>
    <w:rsid w:val="003C2A1D"/>
    <w:rsid w:val="003F0993"/>
    <w:rsid w:val="00440CCC"/>
    <w:rsid w:val="0046321A"/>
    <w:rsid w:val="00491BDD"/>
    <w:rsid w:val="004A43B1"/>
    <w:rsid w:val="004B2504"/>
    <w:rsid w:val="004B7996"/>
    <w:rsid w:val="004D226E"/>
    <w:rsid w:val="004F566D"/>
    <w:rsid w:val="00516AB8"/>
    <w:rsid w:val="005331E5"/>
    <w:rsid w:val="00533668"/>
    <w:rsid w:val="005409F5"/>
    <w:rsid w:val="005524A2"/>
    <w:rsid w:val="00554131"/>
    <w:rsid w:val="00593E1B"/>
    <w:rsid w:val="005C40AE"/>
    <w:rsid w:val="005C707D"/>
    <w:rsid w:val="005D31BA"/>
    <w:rsid w:val="005F3F68"/>
    <w:rsid w:val="005F73C9"/>
    <w:rsid w:val="0060253F"/>
    <w:rsid w:val="00603BAB"/>
    <w:rsid w:val="00610764"/>
    <w:rsid w:val="0061539F"/>
    <w:rsid w:val="00637F95"/>
    <w:rsid w:val="0064278D"/>
    <w:rsid w:val="00642CEE"/>
    <w:rsid w:val="00655A3C"/>
    <w:rsid w:val="00664167"/>
    <w:rsid w:val="0067591F"/>
    <w:rsid w:val="00683A5A"/>
    <w:rsid w:val="00684B43"/>
    <w:rsid w:val="00694628"/>
    <w:rsid w:val="00696153"/>
    <w:rsid w:val="00697759"/>
    <w:rsid w:val="006A20CA"/>
    <w:rsid w:val="006A3AC9"/>
    <w:rsid w:val="006A7D0F"/>
    <w:rsid w:val="006F2F1E"/>
    <w:rsid w:val="00730734"/>
    <w:rsid w:val="0073356C"/>
    <w:rsid w:val="007457E3"/>
    <w:rsid w:val="00747EE1"/>
    <w:rsid w:val="0078550F"/>
    <w:rsid w:val="007A49CE"/>
    <w:rsid w:val="007D33BD"/>
    <w:rsid w:val="007D3A2F"/>
    <w:rsid w:val="007D6158"/>
    <w:rsid w:val="007D7E6E"/>
    <w:rsid w:val="007E2AAF"/>
    <w:rsid w:val="007E6000"/>
    <w:rsid w:val="00810307"/>
    <w:rsid w:val="00811FAF"/>
    <w:rsid w:val="00822B90"/>
    <w:rsid w:val="00822F2E"/>
    <w:rsid w:val="0082795F"/>
    <w:rsid w:val="00893E90"/>
    <w:rsid w:val="008A1D87"/>
    <w:rsid w:val="008A52CD"/>
    <w:rsid w:val="008A75AC"/>
    <w:rsid w:val="008D43DB"/>
    <w:rsid w:val="008F6B59"/>
    <w:rsid w:val="009129AA"/>
    <w:rsid w:val="009315BF"/>
    <w:rsid w:val="009327CC"/>
    <w:rsid w:val="009425A5"/>
    <w:rsid w:val="00944796"/>
    <w:rsid w:val="009D382C"/>
    <w:rsid w:val="009D774E"/>
    <w:rsid w:val="009F3258"/>
    <w:rsid w:val="00A24FB6"/>
    <w:rsid w:val="00A35FA2"/>
    <w:rsid w:val="00A37CCC"/>
    <w:rsid w:val="00A4316C"/>
    <w:rsid w:val="00A44B23"/>
    <w:rsid w:val="00A45AB1"/>
    <w:rsid w:val="00A570E4"/>
    <w:rsid w:val="00A603AE"/>
    <w:rsid w:val="00A60B8E"/>
    <w:rsid w:val="00A60EB0"/>
    <w:rsid w:val="00A6395A"/>
    <w:rsid w:val="00A64429"/>
    <w:rsid w:val="00A965F2"/>
    <w:rsid w:val="00AA6628"/>
    <w:rsid w:val="00AB1E17"/>
    <w:rsid w:val="00AB4AAA"/>
    <w:rsid w:val="00B26ED6"/>
    <w:rsid w:val="00B43D22"/>
    <w:rsid w:val="00B5781E"/>
    <w:rsid w:val="00B90AF8"/>
    <w:rsid w:val="00BD23BA"/>
    <w:rsid w:val="00BE2D00"/>
    <w:rsid w:val="00BF32A9"/>
    <w:rsid w:val="00BF496E"/>
    <w:rsid w:val="00C02584"/>
    <w:rsid w:val="00C238C9"/>
    <w:rsid w:val="00C31353"/>
    <w:rsid w:val="00C50D5E"/>
    <w:rsid w:val="00C66524"/>
    <w:rsid w:val="00C708B5"/>
    <w:rsid w:val="00C73042"/>
    <w:rsid w:val="00CE00A1"/>
    <w:rsid w:val="00CF1472"/>
    <w:rsid w:val="00D04362"/>
    <w:rsid w:val="00D537BB"/>
    <w:rsid w:val="00D6015A"/>
    <w:rsid w:val="00D60815"/>
    <w:rsid w:val="00D737BC"/>
    <w:rsid w:val="00D943D5"/>
    <w:rsid w:val="00DA179D"/>
    <w:rsid w:val="00DB3DE7"/>
    <w:rsid w:val="00E06B84"/>
    <w:rsid w:val="00E11294"/>
    <w:rsid w:val="00E16C2C"/>
    <w:rsid w:val="00E20CF7"/>
    <w:rsid w:val="00E510C4"/>
    <w:rsid w:val="00E555B3"/>
    <w:rsid w:val="00E6230D"/>
    <w:rsid w:val="00E62C7C"/>
    <w:rsid w:val="00E83359"/>
    <w:rsid w:val="00E85E10"/>
    <w:rsid w:val="00E92D2B"/>
    <w:rsid w:val="00EA1436"/>
    <w:rsid w:val="00EA7A29"/>
    <w:rsid w:val="00EB5AC6"/>
    <w:rsid w:val="00EC2E0B"/>
    <w:rsid w:val="00ED6C1D"/>
    <w:rsid w:val="00F22349"/>
    <w:rsid w:val="00F31B5B"/>
    <w:rsid w:val="00F35C2D"/>
    <w:rsid w:val="00F5308B"/>
    <w:rsid w:val="00F67562"/>
    <w:rsid w:val="00F84DD4"/>
    <w:rsid w:val="00F86AC3"/>
    <w:rsid w:val="00F908F5"/>
    <w:rsid w:val="00F956CF"/>
    <w:rsid w:val="00FD1BA9"/>
    <w:rsid w:val="00FF06DB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BAA37-D0D9-4D39-BB60-3E956318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9"/>
        <w:lang w:val="en-US" w:eastAsia="zh-CN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03AE"/>
    <w:rPr>
      <w:rFonts w:eastAsia="微软雅黑"/>
      <w:b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Char">
    <w:name w:val="标题 Char"/>
    <w:basedOn w:val="a1"/>
    <w:link w:val="a4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customStyle="1" w:styleId="a6">
    <w:name w:val="节标题"/>
    <w:basedOn w:val="a0"/>
    <w:next w:val="a0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a">
    <w:name w:val="List Bullet"/>
    <w:basedOn w:val="a0"/>
    <w:uiPriority w:val="1"/>
    <w:unhideWhenUsed/>
    <w:qFormat/>
    <w:pPr>
      <w:numPr>
        <w:numId w:val="5"/>
      </w:numPr>
    </w:pPr>
  </w:style>
  <w:style w:type="paragraph" w:customStyle="1" w:styleId="a7">
    <w:name w:val="小节"/>
    <w:basedOn w:val="a0"/>
    <w:uiPriority w:val="1"/>
    <w:qFormat/>
    <w:pPr>
      <w:spacing w:after="120"/>
    </w:pPr>
    <w:rPr>
      <w:color w:val="000000" w:themeColor="text1"/>
    </w:rPr>
  </w:style>
  <w:style w:type="paragraph" w:styleId="a8">
    <w:name w:val="header"/>
    <w:basedOn w:val="a0"/>
    <w:link w:val="Char0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0">
    <w:name w:val="页眉 Char"/>
    <w:basedOn w:val="a1"/>
    <w:link w:val="a8"/>
    <w:uiPriority w:val="99"/>
  </w:style>
  <w:style w:type="paragraph" w:styleId="a9">
    <w:name w:val="footer"/>
    <w:basedOn w:val="a0"/>
    <w:link w:val="Char1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Char1">
    <w:name w:val="页脚 Char"/>
    <w:basedOn w:val="a1"/>
    <w:link w:val="a9"/>
    <w:uiPriority w:val="99"/>
    <w:rPr>
      <w:noProof/>
    </w:rPr>
  </w:style>
  <w:style w:type="table" w:styleId="aa">
    <w:name w:val="Table Grid"/>
    <w:basedOn w:val="a2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简历表格"/>
    <w:basedOn w:val="a2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c">
    <w:name w:val="Date"/>
    <w:basedOn w:val="a0"/>
    <w:next w:val="a0"/>
    <w:link w:val="Char2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Char2">
    <w:name w:val="日期 Char"/>
    <w:basedOn w:val="a1"/>
    <w:link w:val="ac"/>
    <w:uiPriority w:val="1"/>
    <w:rPr>
      <w:color w:val="000000" w:themeColor="text1"/>
    </w:rPr>
  </w:style>
  <w:style w:type="character" w:styleId="ad">
    <w:name w:val="Emphasis"/>
    <w:basedOn w:val="a1"/>
    <w:uiPriority w:val="2"/>
    <w:unhideWhenUsed/>
    <w:qFormat/>
    <w:rPr>
      <w:i/>
      <w:iCs/>
      <w:color w:val="404040" w:themeColor="text1" w:themeTint="BF"/>
    </w:rPr>
  </w:style>
  <w:style w:type="paragraph" w:customStyle="1" w:styleId="ae">
    <w:name w:val="联系信息"/>
    <w:basedOn w:val="a0"/>
    <w:uiPriority w:val="1"/>
    <w:qFormat/>
    <w:pPr>
      <w:spacing w:after="360"/>
      <w:contextualSpacing/>
    </w:pPr>
  </w:style>
  <w:style w:type="paragraph" w:styleId="af">
    <w:name w:val="List Paragraph"/>
    <w:basedOn w:val="a0"/>
    <w:uiPriority w:val="34"/>
    <w:unhideWhenUsed/>
    <w:qFormat/>
    <w:rsid w:val="008D43DB"/>
    <w:pPr>
      <w:ind w:firstLineChars="200" w:firstLine="420"/>
    </w:pPr>
  </w:style>
  <w:style w:type="table" w:styleId="4-5">
    <w:name w:val="Grid Table 4 Accent 5"/>
    <w:basedOn w:val="a2"/>
    <w:uiPriority w:val="49"/>
    <w:rsid w:val="00E8335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">
    <w:name w:val="Grid Table 4 Accent 6"/>
    <w:basedOn w:val="a2"/>
    <w:uiPriority w:val="49"/>
    <w:rsid w:val="00696153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R-2014\AppData\Roaming\Microsoft\Templates\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86EB71-CBAC-45D1-BD32-01B08822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TotalTime>62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LR-2014</dc:creator>
  <cp:keywords/>
  <cp:lastModifiedBy>huang</cp:lastModifiedBy>
  <cp:revision>25</cp:revision>
  <dcterms:created xsi:type="dcterms:W3CDTF">2014-12-15T05:53:00Z</dcterms:created>
  <dcterms:modified xsi:type="dcterms:W3CDTF">2014-12-15T06:55:00Z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